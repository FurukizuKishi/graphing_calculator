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EE" w:rsidRDefault="0037345A">
      <w:pPr>
        <w:rPr>
          <w:b/>
          <w:u w:val="single"/>
        </w:rPr>
      </w:pPr>
      <w:r w:rsidRPr="0037345A">
        <w:rPr>
          <w:b/>
          <w:u w:val="single"/>
        </w:rPr>
        <w:t>Evaluation</w:t>
      </w:r>
    </w:p>
    <w:p w:rsidR="0037345A" w:rsidRDefault="0037345A" w:rsidP="0037345A">
      <w:pPr>
        <w:pStyle w:val="ListParagraph"/>
        <w:numPr>
          <w:ilvl w:val="0"/>
          <w:numId w:val="1"/>
        </w:numPr>
      </w:pPr>
      <w:r>
        <w:t>Allow the user to define variables themselves.</w:t>
      </w:r>
    </w:p>
    <w:p w:rsidR="0037345A" w:rsidRDefault="0037345A" w:rsidP="0037345A">
      <w:pPr>
        <w:pStyle w:val="ListParagraph"/>
        <w:numPr>
          <w:ilvl w:val="0"/>
          <w:numId w:val="1"/>
        </w:numPr>
      </w:pPr>
      <w:r>
        <w:t>Allow the user to define functions themselves.</w:t>
      </w:r>
    </w:p>
    <w:p w:rsidR="0037345A" w:rsidRDefault="00332515" w:rsidP="0037345A">
      <w:pPr>
        <w:pStyle w:val="ListParagraph"/>
        <w:numPr>
          <w:ilvl w:val="0"/>
          <w:numId w:val="1"/>
        </w:numPr>
      </w:pPr>
      <w:r>
        <w:t>Colour the graphs drawn to allow them to be uniquely distinguished.</w:t>
      </w:r>
    </w:p>
    <w:p w:rsidR="00332515" w:rsidRDefault="003D1368" w:rsidP="0037345A">
      <w:pPr>
        <w:pStyle w:val="ListParagraph"/>
        <w:numPr>
          <w:ilvl w:val="0"/>
          <w:numId w:val="1"/>
        </w:numPr>
      </w:pPr>
      <w:r>
        <w:t>Add a scale to the graph axes.</w:t>
      </w:r>
    </w:p>
    <w:p w:rsidR="003D1368" w:rsidRDefault="003D1368" w:rsidP="0037345A">
      <w:pPr>
        <w:pStyle w:val="ListParagraph"/>
        <w:numPr>
          <w:ilvl w:val="0"/>
          <w:numId w:val="1"/>
        </w:numPr>
      </w:pPr>
      <w:r>
        <w:t>Add intercepts and intersects to the graph curves.</w:t>
      </w:r>
    </w:p>
    <w:p w:rsidR="003D1368" w:rsidRDefault="003D1368" w:rsidP="0037345A">
      <w:pPr>
        <w:pStyle w:val="ListParagraph"/>
        <w:numPr>
          <w:ilvl w:val="0"/>
          <w:numId w:val="1"/>
        </w:numPr>
      </w:pPr>
      <w:r>
        <w:t>Make the axis scales absolute instead of relative, to prevent squashing.</w:t>
      </w:r>
    </w:p>
    <w:p w:rsidR="003D1368" w:rsidRDefault="003D1368" w:rsidP="0037345A">
      <w:pPr>
        <w:pStyle w:val="ListParagraph"/>
        <w:numPr>
          <w:ilvl w:val="0"/>
          <w:numId w:val="1"/>
        </w:numPr>
      </w:pPr>
      <w:r>
        <w:t>Add buttons:</w:t>
      </w:r>
    </w:p>
    <w:p w:rsidR="003D1368" w:rsidRDefault="003D1368" w:rsidP="003D1368">
      <w:pPr>
        <w:pStyle w:val="ListParagraph"/>
        <w:numPr>
          <w:ilvl w:val="1"/>
          <w:numId w:val="1"/>
        </w:numPr>
      </w:pPr>
      <w:r>
        <w:t>Fraction.</w:t>
      </w:r>
    </w:p>
    <w:p w:rsidR="003D1368" w:rsidRDefault="003D1368" w:rsidP="003D1368">
      <w:pPr>
        <w:pStyle w:val="ListParagraph"/>
        <w:numPr>
          <w:ilvl w:val="1"/>
          <w:numId w:val="1"/>
        </w:numPr>
      </w:pPr>
      <w:r>
        <w:t>Arcsin, Arccos, Arctan.</w:t>
      </w:r>
    </w:p>
    <w:p w:rsidR="00587C49" w:rsidRDefault="00587C49" w:rsidP="00587C49">
      <w:r>
        <w:t>The program does generally meet the requirements. It formats equations correctly, masking indices using superscript to make them more algebraically readable, eliminating the multiplication symbol as per algebraic convention, and</w:t>
      </w:r>
    </w:p>
    <w:p w:rsidR="002839AE" w:rsidRDefault="002839AE" w:rsidP="00587C49">
      <w:r>
        <w:t>AC</w:t>
      </w:r>
    </w:p>
    <w:p w:rsidR="002839AE" w:rsidRDefault="002839AE" w:rsidP="00587C49">
      <w:r>
        <w:t>ln(4)*sin(50)</w:t>
      </w:r>
    </w:p>
    <w:p w:rsidR="002839AE" w:rsidRDefault="0050703E" w:rsidP="00587C49">
      <w:r>
        <w:t>x! gives x</w:t>
      </w:r>
    </w:p>
    <w:p w:rsidR="0050703E" w:rsidRDefault="0050703E" w:rsidP="00587C49">
      <w:r>
        <w:t>f(x) unusable</w:t>
      </w:r>
    </w:p>
    <w:p w:rsidR="0050703E" w:rsidRPr="0037345A" w:rsidRDefault="0050703E" w:rsidP="00587C49">
      <w:bookmarkStart w:id="0" w:name="_GoBack"/>
      <w:bookmarkEnd w:id="0"/>
    </w:p>
    <w:sectPr w:rsidR="0050703E" w:rsidRPr="0037345A" w:rsidSect="000C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24DCC"/>
    <w:multiLevelType w:val="hybridMultilevel"/>
    <w:tmpl w:val="0BFE5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37345A"/>
    <w:rsid w:val="000C403B"/>
    <w:rsid w:val="002839AE"/>
    <w:rsid w:val="00332515"/>
    <w:rsid w:val="0037345A"/>
    <w:rsid w:val="003D1368"/>
    <w:rsid w:val="004C7E27"/>
    <w:rsid w:val="0050703E"/>
    <w:rsid w:val="00587C49"/>
    <w:rsid w:val="008417AB"/>
    <w:rsid w:val="008E5019"/>
    <w:rsid w:val="00B339A3"/>
    <w:rsid w:val="00BD27EE"/>
    <w:rsid w:val="00E707E2"/>
    <w:rsid w:val="00F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D53CDF19</Template>
  <TotalTime>194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Furukizu Kishi</dc:creator>
  <cp:keywords/>
  <dc:description/>
  <cp:lastModifiedBy>Charles Knight</cp:lastModifiedBy>
  <cp:revision>4</cp:revision>
  <dcterms:created xsi:type="dcterms:W3CDTF">2018-03-03T11:00:00Z</dcterms:created>
  <dcterms:modified xsi:type="dcterms:W3CDTF">2018-03-28T10:49:00Z</dcterms:modified>
</cp:coreProperties>
</file>