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0DE" w:rsidRPr="00CB2BAB" w:rsidRDefault="00CB2BAB">
      <w:pPr>
        <w:rPr>
          <w:b/>
          <w:u w:val="single"/>
          <w:lang w:val="en-US"/>
        </w:rPr>
      </w:pPr>
      <w:r w:rsidRPr="00CB2BAB">
        <w:rPr>
          <w:b/>
          <w:u w:val="single"/>
          <w:lang w:val="en-US"/>
        </w:rPr>
        <w:t>User Review Questionnaire</w:t>
      </w:r>
    </w:p>
    <w:p w:rsidR="00CB2BAB" w:rsidRDefault="00CB2BAB">
      <w:pPr>
        <w:rPr>
          <w:lang w:val="en-US"/>
        </w:rPr>
      </w:pPr>
      <w:r>
        <w:rPr>
          <w:lang w:val="en-US"/>
        </w:rPr>
        <w:t>These are a series of questions about the efficacy and usability of the graphing calculator program. Please answer them fully and accurately.</w:t>
      </w:r>
    </w:p>
    <w:p w:rsidR="00CB2BAB" w:rsidRDefault="00CB2BAB" w:rsidP="00CB2B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feel that the program carries out its intended tasks well? How do you think these tasks are met?</w:t>
      </w:r>
    </w:p>
    <w:p w:rsidR="00CB2BAB" w:rsidRDefault="00CB2BAB" w:rsidP="00CB2BAB">
      <w:pPr>
        <w:pStyle w:val="ListParagraph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B2BAB" w:rsidRDefault="00CB2BAB" w:rsidP="00CB2BAB">
      <w:pPr>
        <w:pStyle w:val="ListParagraph"/>
        <w:rPr>
          <w:lang w:val="en-US"/>
        </w:rPr>
      </w:pPr>
    </w:p>
    <w:p w:rsidR="00CB2BAB" w:rsidRDefault="00CB2BAB" w:rsidP="00CB2B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feel that the program is intuitive and easy to use?</w:t>
      </w:r>
      <w:r w:rsidR="00A274F6">
        <w:rPr>
          <w:lang w:val="en-US"/>
        </w:rPr>
        <w:t xml:space="preserve"> If so, please state any features to this effect.</w:t>
      </w:r>
      <w:r>
        <w:rPr>
          <w:lang w:val="en-US"/>
        </w:rPr>
        <w:t xml:space="preserve"> If not,</w:t>
      </w:r>
      <w:r w:rsidR="00A274F6">
        <w:rPr>
          <w:lang w:val="en-US"/>
        </w:rPr>
        <w:t xml:space="preserve"> please state how you think usability</w:t>
      </w:r>
      <w:r>
        <w:rPr>
          <w:lang w:val="en-US"/>
        </w:rPr>
        <w:t xml:space="preserve"> could be improved.</w:t>
      </w:r>
    </w:p>
    <w:p w:rsidR="00CB2BAB" w:rsidRDefault="00CB2BAB" w:rsidP="00CB2BAB">
      <w:pPr>
        <w:pStyle w:val="ListParagraph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B2BAB" w:rsidRDefault="00CB2BAB" w:rsidP="00CB2BAB">
      <w:pPr>
        <w:pStyle w:val="ListParagraph"/>
        <w:rPr>
          <w:lang w:val="en-US"/>
        </w:rPr>
      </w:pPr>
      <w:bookmarkStart w:id="0" w:name="_GoBack"/>
      <w:bookmarkEnd w:id="0"/>
    </w:p>
    <w:p w:rsidR="00CB2BAB" w:rsidRDefault="00CB2BAB" w:rsidP="00CB2B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feel the program could be improved in order to improve its effectiveness?</w:t>
      </w:r>
    </w:p>
    <w:p w:rsidR="00CB2BAB" w:rsidRDefault="00CB2BAB" w:rsidP="00CB2BAB">
      <w:pPr>
        <w:pStyle w:val="ListParagraph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B2BAB" w:rsidRDefault="00CB2BAB" w:rsidP="00CB2BAB">
      <w:pPr>
        <w:pStyle w:val="ListParagraph"/>
        <w:rPr>
          <w:lang w:val="en-US"/>
        </w:rPr>
      </w:pPr>
    </w:p>
    <w:p w:rsidR="00CB2BAB" w:rsidRDefault="00CB2BAB" w:rsidP="00CB2B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encountered any bugs or crashes while using this program? If so, please state them.</w:t>
      </w:r>
    </w:p>
    <w:p w:rsidR="00CB2BAB" w:rsidRDefault="00CB2BAB" w:rsidP="00CB2BAB">
      <w:pPr>
        <w:pStyle w:val="ListParagraph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B2BAB" w:rsidRDefault="00CB2BAB" w:rsidP="00CB2BAB">
      <w:pPr>
        <w:pStyle w:val="ListParagraph"/>
        <w:rPr>
          <w:lang w:val="en-US"/>
        </w:rPr>
      </w:pPr>
    </w:p>
    <w:p w:rsidR="00CB2BAB" w:rsidRDefault="00CB2BAB" w:rsidP="00CB2B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have any features that you would like to see added in the future? If so, please state them.</w:t>
      </w:r>
    </w:p>
    <w:p w:rsidR="00CB2BAB" w:rsidRPr="00CB2BAB" w:rsidRDefault="00CB2BAB" w:rsidP="00CB2BAB">
      <w:pPr>
        <w:pStyle w:val="ListParagraph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B2BAB" w:rsidRPr="00CB2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0436D"/>
    <w:multiLevelType w:val="hybridMultilevel"/>
    <w:tmpl w:val="A2EC9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AB"/>
    <w:rsid w:val="002B3567"/>
    <w:rsid w:val="00630DAB"/>
    <w:rsid w:val="00A274F6"/>
    <w:rsid w:val="00CB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93934C1D</Template>
  <TotalTime>9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Knight</dc:creator>
  <cp:lastModifiedBy>Charles Knight</cp:lastModifiedBy>
  <cp:revision>2</cp:revision>
  <dcterms:created xsi:type="dcterms:W3CDTF">2018-03-07T11:05:00Z</dcterms:created>
  <dcterms:modified xsi:type="dcterms:W3CDTF">2018-03-07T11:14:00Z</dcterms:modified>
</cp:coreProperties>
</file>